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C696" w14:textId="418259A4" w:rsidR="00171F3D" w:rsidRPr="00171F3D" w:rsidRDefault="00171F3D" w:rsidP="00171F3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1F3D">
        <w:rPr>
          <w:rFonts w:ascii="Arial" w:hAnsi="Arial" w:cs="Arial"/>
          <w:b/>
          <w:bCs/>
          <w:color w:val="000000" w:themeColor="text1"/>
          <w:sz w:val="32"/>
          <w:szCs w:val="32"/>
        </w:rPr>
        <w:t>Dinâmicas</w:t>
      </w:r>
      <w:r w:rsidRPr="00171F3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/>
          <w:color w:val="000000" w:themeColor="text1"/>
          <w:sz w:val="32"/>
          <w:szCs w:val="32"/>
        </w:rPr>
        <w:t>9</w:t>
      </w:r>
      <w:r w:rsidR="0066464C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Cs/>
          <w:color w:val="000000" w:themeColor="text1"/>
          <w:sz w:val="32"/>
          <w:szCs w:val="32"/>
        </w:rPr>
        <w:t>e</w:t>
      </w:r>
      <w:r w:rsidR="0066464C" w:rsidRPr="0066464C">
        <w:rPr>
          <w:rFonts w:ascii="Arial" w:hAnsi="Arial" w:cs="Arial"/>
          <w:bCs/>
          <w:color w:val="000000" w:themeColor="text1"/>
          <w:sz w:val="32"/>
          <w:szCs w:val="32"/>
        </w:rPr>
        <w:t xml:space="preserve"> </w:t>
      </w:r>
      <w:r w:rsidR="0032542B">
        <w:rPr>
          <w:rFonts w:ascii="Arial" w:hAnsi="Arial" w:cs="Arial"/>
          <w:b/>
          <w:color w:val="000000" w:themeColor="text1"/>
          <w:sz w:val="32"/>
          <w:szCs w:val="32"/>
        </w:rPr>
        <w:t>10</w:t>
      </w:r>
      <w:r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 </w:t>
      </w:r>
      <w:r w:rsidR="00534E0A"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- </w:t>
      </w:r>
      <w:r>
        <w:rPr>
          <w:rFonts w:ascii="Arial" w:hAnsi="Arial" w:cs="Arial"/>
          <w:bCs/>
          <w:color w:val="2E74B5" w:themeColor="accent1" w:themeShade="BF"/>
          <w:sz w:val="32"/>
          <w:szCs w:val="32"/>
        </w:rPr>
        <w:t>G</w:t>
      </w:r>
      <w:r w:rsidRPr="00171F3D">
        <w:rPr>
          <w:rFonts w:ascii="Arial" w:hAnsi="Arial" w:cs="Arial"/>
          <w:bCs/>
          <w:color w:val="2E74B5" w:themeColor="accent1" w:themeShade="BF"/>
          <w:sz w:val="32"/>
          <w:szCs w:val="32"/>
        </w:rPr>
        <w:t>rupo</w:t>
      </w:r>
      <w:r w:rsidRPr="00171F3D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="005C2DA0">
        <w:rPr>
          <w:rFonts w:ascii="Arial" w:hAnsi="Arial" w:cs="Arial"/>
          <w:b/>
          <w:color w:val="2E74B5" w:themeColor="accent1" w:themeShade="BF"/>
          <w:sz w:val="32"/>
          <w:szCs w:val="32"/>
        </w:rPr>
        <w:t>4</w:t>
      </w:r>
    </w:p>
    <w:p w14:paraId="2DC816D5" w14:textId="6B82EB3A" w:rsidR="00171F3D" w:rsidRDefault="00171F3D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71D97183" w14:textId="39E8F5BA" w:rsidR="005C2DA0" w:rsidRPr="00745966" w:rsidRDefault="005C2DA0" w:rsidP="00542A93">
      <w:pPr>
        <w:jc w:val="both"/>
        <w:rPr>
          <w:rFonts w:ascii="Arial" w:hAnsi="Arial" w:cs="Arial"/>
          <w:b/>
          <w:i/>
          <w:color w:val="000000" w:themeColor="text1"/>
        </w:rPr>
      </w:pPr>
      <w:proofErr w:type="spellStart"/>
      <w:r>
        <w:rPr>
          <w:rFonts w:ascii="Arial" w:hAnsi="Arial" w:cs="Arial"/>
          <w:b/>
          <w:i/>
          <w:color w:val="000000" w:themeColor="text1"/>
        </w:rPr>
        <w:t>RM’s</w:t>
      </w:r>
      <w:proofErr w:type="spellEnd"/>
      <w:r>
        <w:rPr>
          <w:rFonts w:ascii="Arial" w:hAnsi="Arial" w:cs="Arial"/>
          <w:b/>
          <w:i/>
          <w:color w:val="000000" w:themeColor="text1"/>
        </w:rPr>
        <w:t>: 349741, 350126</w:t>
      </w:r>
      <w:r w:rsidR="00855472">
        <w:rPr>
          <w:rFonts w:ascii="Arial" w:hAnsi="Arial" w:cs="Arial"/>
          <w:b/>
          <w:i/>
          <w:color w:val="000000" w:themeColor="text1"/>
        </w:rPr>
        <w:t>, 349926, 349397, 349639, 350085</w:t>
      </w:r>
    </w:p>
    <w:p w14:paraId="1886F9F2" w14:textId="77777777" w:rsidR="0066464C" w:rsidRPr="00745966" w:rsidRDefault="0066464C" w:rsidP="00542A93">
      <w:pPr>
        <w:jc w:val="both"/>
        <w:rPr>
          <w:rFonts w:ascii="Arial" w:hAnsi="Arial" w:cs="Arial"/>
          <w:b/>
          <w:i/>
          <w:color w:val="000000" w:themeColor="text1"/>
        </w:rPr>
      </w:pPr>
    </w:p>
    <w:p w14:paraId="5DBEC70F" w14:textId="2A299F7C" w:rsidR="0066464C" w:rsidRPr="002B02E9" w:rsidRDefault="0066464C" w:rsidP="0066464C">
      <w:pPr>
        <w:jc w:val="both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534E0A">
        <w:rPr>
          <w:rFonts w:ascii="Arial" w:hAnsi="Arial" w:cs="Arial"/>
          <w:b/>
          <w:i/>
          <w:color w:val="000000" w:themeColor="text1"/>
          <w:sz w:val="28"/>
          <w:szCs w:val="28"/>
        </w:rPr>
        <w:t>9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para </w:t>
      </w:r>
      <w:r w:rsidR="000B4BEF" w:rsidRPr="000B4BEF">
        <w:rPr>
          <w:rFonts w:ascii="Arial" w:hAnsi="Arial" w:cs="Arial"/>
          <w:i/>
          <w:color w:val="2E74B5" w:themeColor="accent1" w:themeShade="BF"/>
          <w:sz w:val="28"/>
          <w:szCs w:val="28"/>
        </w:rPr>
        <w:t>estabelecimento</w:t>
      </w:r>
      <w:r w:rsidR="000B4BEF">
        <w:rPr>
          <w:rFonts w:ascii="Arial" w:hAnsi="Arial" w:cs="Arial"/>
          <w:i/>
          <w:color w:val="2E74B5" w:themeColor="accent1" w:themeShade="BF"/>
        </w:rPr>
        <w:t xml:space="preserve"> </w:t>
      </w:r>
      <w:r w:rsidRPr="002B02E9">
        <w:rPr>
          <w:rFonts w:ascii="Arial" w:hAnsi="Arial" w:cs="Arial"/>
          <w:i/>
          <w:color w:val="2E74B5" w:themeColor="accent1" w:themeShade="BF"/>
          <w:sz w:val="28"/>
          <w:szCs w:val="28"/>
        </w:rPr>
        <w:t>dos</w:t>
      </w:r>
      <w:r w:rsidRPr="00887F27">
        <w:rPr>
          <w:rFonts w:ascii="Arial" w:hAnsi="Arial" w:cs="Arial"/>
          <w:i/>
          <w:color w:val="2E74B5" w:themeColor="accent1" w:themeShade="BF"/>
        </w:rPr>
        <w:t xml:space="preserve"> </w:t>
      </w:r>
      <w:r w:rsidRPr="002B02E9">
        <w:rPr>
          <w:rFonts w:ascii="Arial" w:hAnsi="Arial" w:cs="Arial"/>
          <w:b/>
          <w:i/>
          <w:color w:val="000000" w:themeColor="text1"/>
          <w:sz w:val="28"/>
          <w:szCs w:val="28"/>
        </w:rPr>
        <w:t>fatores críticos de sucesso</w:t>
      </w:r>
    </w:p>
    <w:p w14:paraId="7AE76BA1" w14:textId="77777777" w:rsidR="0066464C" w:rsidRDefault="0066464C" w:rsidP="0066464C">
      <w:pPr>
        <w:jc w:val="both"/>
        <w:rPr>
          <w:rFonts w:ascii="Arial" w:hAnsi="Arial" w:cs="Arial"/>
          <w:b/>
          <w:i/>
          <w:color w:val="2E74B5" w:themeColor="accent1" w:themeShade="BF"/>
        </w:rPr>
      </w:pPr>
    </w:p>
    <w:p w14:paraId="5214C464" w14:textId="24A09388" w:rsidR="0066464C" w:rsidRDefault="00534E0A" w:rsidP="0066464C">
      <w:pPr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Já realizada</w:t>
      </w:r>
      <w:r w:rsidR="0066464C">
        <w:rPr>
          <w:rFonts w:ascii="Arial" w:hAnsi="Arial" w:cs="Arial"/>
          <w:i/>
          <w:color w:val="2E74B5" w:themeColor="accent1" w:themeShade="BF"/>
        </w:rPr>
        <w:t xml:space="preserve">. </w:t>
      </w:r>
    </w:p>
    <w:p w14:paraId="17D6723A" w14:textId="77777777" w:rsidR="0066464C" w:rsidRDefault="0066464C" w:rsidP="0066464C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18E8EA93" w14:textId="77777777" w:rsidR="0066464C" w:rsidRDefault="0066464C" w:rsidP="0066464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E74B5" w:themeColor="accent1" w:themeShade="BF"/>
        </w:rPr>
      </w:pPr>
    </w:p>
    <w:p w14:paraId="3A7BC92B" w14:textId="0B9CD880" w:rsidR="0066464C" w:rsidRDefault="0066464C" w:rsidP="0066464C">
      <w:pPr>
        <w:pStyle w:val="BodyTextIndent2"/>
        <w:ind w:left="0"/>
        <w:rPr>
          <w:rFonts w:ascii="Arial" w:hAnsi="Arial" w:cs="Arial"/>
          <w:b/>
          <w:i/>
          <w:color w:val="2E74B5" w:themeColor="accent1" w:themeShade="BF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Dinâmica </w:t>
      </w:r>
      <w:r w:rsidR="00534E0A">
        <w:rPr>
          <w:rFonts w:ascii="Arial" w:hAnsi="Arial" w:cs="Arial"/>
          <w:b/>
          <w:i/>
          <w:color w:val="000000" w:themeColor="text1"/>
          <w:sz w:val="28"/>
          <w:szCs w:val="28"/>
        </w:rPr>
        <w:t>10</w:t>
      </w:r>
      <w:r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Pr="00291778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Pr="00C0344F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definição de </w:t>
      </w:r>
      <w:r w:rsidRPr="00C0344F">
        <w:rPr>
          <w:rFonts w:ascii="Arial" w:hAnsi="Arial" w:cs="Arial"/>
          <w:b/>
          <w:i/>
          <w:color w:val="000000" w:themeColor="text1"/>
          <w:sz w:val="28"/>
          <w:szCs w:val="28"/>
        </w:rPr>
        <w:t>objetivos estratégicos</w:t>
      </w:r>
    </w:p>
    <w:p w14:paraId="39E14034" w14:textId="77777777" w:rsidR="0066464C" w:rsidRDefault="0066464C" w:rsidP="0066464C">
      <w:pPr>
        <w:pStyle w:val="BodyTextIndent2"/>
        <w:ind w:left="0"/>
        <w:rPr>
          <w:rFonts w:ascii="Arial" w:hAnsi="Arial" w:cs="Arial"/>
          <w:b/>
          <w:i/>
          <w:color w:val="2E74B5" w:themeColor="accent1" w:themeShade="BF"/>
        </w:rPr>
      </w:pPr>
    </w:p>
    <w:p w14:paraId="1168CC9B" w14:textId="1F82E902" w:rsidR="0066464C" w:rsidRPr="00E94AEA" w:rsidRDefault="003E05E7" w:rsidP="0066464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Partindo-se do propósito 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com base na compreensão do ambiente onde a</w:t>
      </w:r>
      <w:r>
        <w:rPr>
          <w:rFonts w:ascii="Arial" w:hAnsi="Arial" w:cs="Arial"/>
          <w:i/>
          <w:color w:val="2E74B5" w:themeColor="accent1" w:themeShade="BF"/>
        </w:rPr>
        <w:t xml:space="preserve"> organização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está inserida, é momento de</w:t>
      </w:r>
      <w:r>
        <w:rPr>
          <w:rFonts w:ascii="Arial" w:hAnsi="Arial" w:cs="Arial"/>
          <w:i/>
          <w:color w:val="2E74B5" w:themeColor="accent1" w:themeShade="BF"/>
        </w:rPr>
        <w:t xml:space="preserve"> se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fixar</w:t>
      </w:r>
      <w:r>
        <w:rPr>
          <w:rFonts w:ascii="Arial" w:hAnsi="Arial" w:cs="Arial"/>
          <w:i/>
          <w:color w:val="2E74B5" w:themeColor="accent1" w:themeShade="BF"/>
        </w:rPr>
        <w:t>em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os </w:t>
      </w:r>
      <w:r w:rsidRPr="0097185E">
        <w:rPr>
          <w:rFonts w:ascii="Arial" w:hAnsi="Arial" w:cs="Arial"/>
          <w:b/>
          <w:bCs/>
          <w:i/>
          <w:color w:val="2E74B5" w:themeColor="accent1" w:themeShade="BF"/>
        </w:rPr>
        <w:t>objetivos estratégicos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123F3">
        <w:rPr>
          <w:rFonts w:ascii="Arial" w:hAnsi="Arial" w:cs="Arial"/>
          <w:i/>
          <w:color w:val="2E74B5" w:themeColor="accent1" w:themeShade="BF"/>
        </w:rPr>
        <w:t>que</w:t>
      </w:r>
      <w:r>
        <w:rPr>
          <w:rFonts w:ascii="Arial" w:hAnsi="Arial" w:cs="Arial"/>
          <w:i/>
          <w:color w:val="2E74B5" w:themeColor="accent1" w:themeShade="BF"/>
        </w:rPr>
        <w:t xml:space="preserve"> a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levarã</w:t>
      </w:r>
      <w:r>
        <w:rPr>
          <w:rFonts w:ascii="Arial" w:hAnsi="Arial" w:cs="Arial"/>
          <w:i/>
          <w:color w:val="2E74B5" w:themeColor="accent1" w:themeShade="BF"/>
        </w:rPr>
        <w:t>o à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visão</w:t>
      </w:r>
      <w:r>
        <w:rPr>
          <w:rFonts w:ascii="Arial" w:hAnsi="Arial" w:cs="Arial"/>
          <w:i/>
          <w:color w:val="2E74B5" w:themeColor="accent1" w:themeShade="BF"/>
        </w:rPr>
        <w:t xml:space="preserve"> projetada. 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Cada grupo </w:t>
      </w:r>
      <w:r w:rsidR="00751F71">
        <w:rPr>
          <w:rFonts w:ascii="Arial" w:hAnsi="Arial" w:cs="Arial"/>
          <w:i/>
          <w:color w:val="2E74B5" w:themeColor="accent1" w:themeShade="BF"/>
        </w:rPr>
        <w:t>deverá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propor </w:t>
      </w:r>
      <w:r w:rsidR="00751F71">
        <w:rPr>
          <w:rFonts w:ascii="Arial" w:hAnsi="Arial" w:cs="Arial"/>
          <w:i/>
          <w:color w:val="2E74B5" w:themeColor="accent1" w:themeShade="BF"/>
        </w:rPr>
        <w:t>o seu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objetivo</w:t>
      </w:r>
      <w:r w:rsidR="0066464C">
        <w:rPr>
          <w:rFonts w:ascii="Arial" w:hAnsi="Arial" w:cs="Arial"/>
          <w:i/>
          <w:color w:val="2E74B5" w:themeColor="accent1" w:themeShade="BF"/>
        </w:rPr>
        <w:t>:</w:t>
      </w:r>
    </w:p>
    <w:p w14:paraId="7C7E153F" w14:textId="77777777" w:rsidR="0066464C" w:rsidRDefault="0066464C" w:rsidP="0066464C">
      <w:pPr>
        <w:pStyle w:val="BodyTextIndent2"/>
        <w:ind w:left="0"/>
        <w:rPr>
          <w:rFonts w:ascii="Arial" w:hAnsi="Arial" w:cs="Arial"/>
          <w:color w:val="2E74B5" w:themeColor="accent1" w:themeShade="BF"/>
        </w:rPr>
      </w:pPr>
    </w:p>
    <w:tbl>
      <w:tblPr>
        <w:tblW w:w="99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09"/>
      </w:tblGrid>
      <w:tr w:rsidR="00751F71" w:rsidRPr="0097376D" w14:paraId="3192436C" w14:textId="77777777" w:rsidTr="00674E1B">
        <w:trPr>
          <w:trHeight w:val="420"/>
        </w:trPr>
        <w:tc>
          <w:tcPr>
            <w:tcW w:w="99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6E85" w14:textId="77777777" w:rsidR="005C2DA0" w:rsidRDefault="005C2DA0" w:rsidP="005C2DA0">
            <w:pPr>
              <w:pStyle w:val="ListParagraph"/>
              <w:rPr>
                <w:rFonts w:ascii="Arial" w:hAnsi="Arial" w:cs="Arial"/>
                <w:color w:val="2E74B5" w:themeColor="accent1" w:themeShade="BF"/>
              </w:rPr>
            </w:pPr>
          </w:p>
          <w:p w14:paraId="75D110BC" w14:textId="6D507E4E" w:rsidR="00751F71" w:rsidRDefault="00C24480" w:rsidP="00C2448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E74B5" w:themeColor="accent1" w:themeShade="BF"/>
              </w:rPr>
            </w:pPr>
            <w:r>
              <w:rPr>
                <w:rFonts w:ascii="Arial" w:hAnsi="Arial" w:cs="Arial"/>
                <w:color w:val="2E74B5" w:themeColor="accent1" w:themeShade="BF"/>
              </w:rPr>
              <w:t>Disponibilidade dos serviços.</w:t>
            </w:r>
          </w:p>
          <w:p w14:paraId="61363A31" w14:textId="5F3ECBA4" w:rsidR="00C24480" w:rsidRPr="005C2DA0" w:rsidRDefault="00C24480" w:rsidP="000346F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E74B5" w:themeColor="accent1" w:themeShade="BF"/>
              </w:rPr>
            </w:pPr>
            <w:r w:rsidRPr="005C2DA0">
              <w:rPr>
                <w:rFonts w:ascii="Arial" w:hAnsi="Arial" w:cs="Arial"/>
                <w:color w:val="2E74B5" w:themeColor="accent1" w:themeShade="BF"/>
              </w:rPr>
              <w:t xml:space="preserve">Fidelização de </w:t>
            </w:r>
            <w:r w:rsidR="005C2DA0" w:rsidRPr="005C2DA0">
              <w:rPr>
                <w:rFonts w:ascii="Arial" w:hAnsi="Arial" w:cs="Arial"/>
                <w:color w:val="2E74B5" w:themeColor="accent1" w:themeShade="BF"/>
              </w:rPr>
              <w:t>Clientes</w:t>
            </w:r>
            <w:r w:rsidR="005C2DA0">
              <w:rPr>
                <w:rFonts w:ascii="Arial" w:hAnsi="Arial" w:cs="Arial"/>
                <w:color w:val="2E74B5" w:themeColor="accent1" w:themeShade="BF"/>
              </w:rPr>
              <w:t>.</w:t>
            </w:r>
          </w:p>
          <w:p w14:paraId="5E9E3750" w14:textId="77777777" w:rsidR="00751F71" w:rsidRDefault="00751F71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  <w:p w14:paraId="440FEA09" w14:textId="707BF621" w:rsidR="00751F71" w:rsidRPr="0097376D" w:rsidRDefault="00751F71" w:rsidP="00121485">
            <w:pPr>
              <w:rPr>
                <w:rFonts w:ascii="Arial" w:hAnsi="Arial" w:cs="Arial"/>
                <w:color w:val="2E74B5" w:themeColor="accent1" w:themeShade="BF"/>
              </w:rPr>
            </w:pPr>
          </w:p>
        </w:tc>
      </w:tr>
    </w:tbl>
    <w:p w14:paraId="2F909E09" w14:textId="77777777" w:rsidR="0066464C" w:rsidRDefault="0066464C" w:rsidP="0066464C">
      <w:pPr>
        <w:jc w:val="both"/>
        <w:rPr>
          <w:rFonts w:ascii="Arial" w:hAnsi="Arial" w:cs="Arial"/>
          <w:i/>
          <w:color w:val="2E74B5" w:themeColor="accent1" w:themeShade="BF"/>
        </w:rPr>
      </w:pPr>
    </w:p>
    <w:p w14:paraId="73E02E82" w14:textId="58896861" w:rsidR="00F8421F" w:rsidRDefault="007649E5" w:rsidP="0066464C">
      <w:pPr>
        <w:pStyle w:val="BodyTextIndent2"/>
        <w:ind w:left="0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Posterio</w:t>
      </w:r>
      <w:r w:rsidRPr="00835B21">
        <w:rPr>
          <w:rFonts w:ascii="Arial" w:hAnsi="Arial" w:cs="Arial"/>
          <w:i/>
          <w:color w:val="2E74B5" w:themeColor="accent1" w:themeShade="BF"/>
        </w:rPr>
        <w:t>rmente</w:t>
      </w:r>
      <w:r>
        <w:rPr>
          <w:rFonts w:ascii="Arial" w:hAnsi="Arial" w:cs="Arial"/>
          <w:i/>
          <w:color w:val="2E74B5" w:themeColor="accent1" w:themeShade="BF"/>
        </w:rPr>
        <w:t>,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</w:t>
      </w:r>
      <w:r w:rsidR="00751F71">
        <w:rPr>
          <w:rFonts w:ascii="Arial" w:hAnsi="Arial" w:cs="Arial"/>
          <w:i/>
          <w:color w:val="2E74B5" w:themeColor="accent1" w:themeShade="BF"/>
        </w:rPr>
        <w:t xml:space="preserve">para </w:t>
      </w:r>
      <w:r w:rsidR="00CD67C7">
        <w:rPr>
          <w:rFonts w:ascii="Arial" w:hAnsi="Arial" w:cs="Arial"/>
          <w:i/>
          <w:color w:val="2E74B5" w:themeColor="accent1" w:themeShade="BF"/>
        </w:rPr>
        <w:t xml:space="preserve">o </w:t>
      </w:r>
      <w:r w:rsidR="00751F71">
        <w:rPr>
          <w:rFonts w:ascii="Arial" w:hAnsi="Arial" w:cs="Arial"/>
          <w:i/>
          <w:color w:val="2E74B5" w:themeColor="accent1" w:themeShade="BF"/>
        </w:rPr>
        <w:t>seu</w:t>
      </w:r>
      <w:r w:rsidR="003E05E7">
        <w:rPr>
          <w:rFonts w:ascii="Arial" w:hAnsi="Arial" w:cs="Arial"/>
          <w:i/>
          <w:color w:val="2E74B5" w:themeColor="accent1" w:themeShade="BF"/>
        </w:rPr>
        <w:t xml:space="preserve"> objetivo </w:t>
      </w:r>
      <w:r w:rsidR="00751F71">
        <w:rPr>
          <w:rFonts w:ascii="Arial" w:hAnsi="Arial" w:cs="Arial"/>
          <w:i/>
          <w:color w:val="2E74B5" w:themeColor="accent1" w:themeShade="BF"/>
        </w:rPr>
        <w:t xml:space="preserve">será </w:t>
      </w:r>
      <w:r w:rsidR="003E05E7" w:rsidRPr="00835B21">
        <w:rPr>
          <w:rFonts w:ascii="Arial" w:hAnsi="Arial" w:cs="Arial"/>
          <w:i/>
          <w:color w:val="2E74B5" w:themeColor="accent1" w:themeShade="BF"/>
        </w:rPr>
        <w:t>cria</w:t>
      </w:r>
      <w:r w:rsidR="00751F71">
        <w:rPr>
          <w:rFonts w:ascii="Arial" w:hAnsi="Arial" w:cs="Arial"/>
          <w:i/>
          <w:color w:val="2E74B5" w:themeColor="accent1" w:themeShade="BF"/>
        </w:rPr>
        <w:t xml:space="preserve">do </w:t>
      </w:r>
      <w:r w:rsidR="003E05E7" w:rsidRPr="00835B21">
        <w:rPr>
          <w:rFonts w:ascii="Arial" w:hAnsi="Arial" w:cs="Arial"/>
          <w:i/>
          <w:color w:val="2E74B5" w:themeColor="accent1" w:themeShade="BF"/>
        </w:rPr>
        <w:t>um projeto</w:t>
      </w:r>
      <w:r w:rsidR="004E4769">
        <w:rPr>
          <w:rFonts w:ascii="Arial" w:hAnsi="Arial" w:cs="Arial"/>
          <w:i/>
          <w:color w:val="2E74B5" w:themeColor="accent1" w:themeShade="BF"/>
        </w:rPr>
        <w:t>.</w:t>
      </w:r>
    </w:p>
    <w:p w14:paraId="130068B3" w14:textId="77777777" w:rsidR="004E4769" w:rsidRDefault="004E4769" w:rsidP="0066464C">
      <w:pPr>
        <w:pStyle w:val="BodyTextIndent2"/>
        <w:ind w:left="0"/>
        <w:rPr>
          <w:rFonts w:ascii="Arial" w:hAnsi="Arial" w:cs="Arial"/>
          <w:i/>
          <w:color w:val="2E74B5" w:themeColor="accent1" w:themeShade="BF"/>
        </w:rPr>
      </w:pPr>
    </w:p>
    <w:p w14:paraId="06E55020" w14:textId="678BF936" w:rsidR="004E4769" w:rsidRPr="004E4769" w:rsidRDefault="004E4769" w:rsidP="0066464C">
      <w:pPr>
        <w:pStyle w:val="BodyTextIndent2"/>
        <w:ind w:left="0"/>
        <w:rPr>
          <w:rFonts w:ascii="Arial" w:hAnsi="Arial" w:cs="Arial"/>
          <w:b/>
          <w:bCs/>
          <w:i/>
          <w:color w:val="000000" w:themeColor="text1"/>
          <w:sz w:val="28"/>
          <w:szCs w:val="28"/>
        </w:rPr>
      </w:pPr>
      <w:r w:rsidRPr="004E4769">
        <w:rPr>
          <w:rFonts w:ascii="Arial" w:hAnsi="Arial" w:cs="Arial"/>
          <w:b/>
          <w:bCs/>
          <w:i/>
          <w:color w:val="000000" w:themeColor="text1"/>
          <w:sz w:val="28"/>
          <w:szCs w:val="28"/>
        </w:rPr>
        <w:t>Objetivos estratégicos</w:t>
      </w:r>
    </w:p>
    <w:p w14:paraId="78F35FE5" w14:textId="77777777" w:rsidR="004E4769" w:rsidRDefault="004E4769" w:rsidP="0066464C">
      <w:pPr>
        <w:pStyle w:val="BodyTextIndent2"/>
        <w:ind w:left="0"/>
        <w:rPr>
          <w:rFonts w:ascii="Arial" w:hAnsi="Arial" w:cs="Arial"/>
          <w:i/>
          <w:color w:val="2E74B5" w:themeColor="accent1" w:themeShade="BF"/>
        </w:rPr>
      </w:pPr>
    </w:p>
    <w:p w14:paraId="073770AF" w14:textId="0647B8B3" w:rsidR="004E4769" w:rsidRPr="00EA5F08" w:rsidRDefault="004E4769" w:rsidP="0066464C">
      <w:pPr>
        <w:pStyle w:val="BodyTextIndent2"/>
        <w:ind w:left="0"/>
        <w:rPr>
          <w:rFonts w:ascii="Arial" w:hAnsi="Arial" w:cs="Arial"/>
        </w:rPr>
      </w:pPr>
      <w:r w:rsidRPr="004E4769">
        <w:rPr>
          <w:rFonts w:ascii="Arial" w:hAnsi="Arial" w:cs="Arial"/>
        </w:rPr>
        <w:t xml:space="preserve">Estruturar um plano de Marketing em 06 meses para captar 2.000 clientes, definindo o público-alvo no primeiro mês, escolhendo a praça para o piloto até o segundo mês, </w:t>
      </w:r>
      <w:r w:rsidRPr="004E4769">
        <w:rPr>
          <w:rFonts w:ascii="Arial" w:hAnsi="Arial" w:cs="Arial"/>
        </w:rPr>
        <w:t>realizando</w:t>
      </w:r>
      <w:r w:rsidRPr="004E47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4E4769">
        <w:rPr>
          <w:rFonts w:ascii="Arial" w:hAnsi="Arial" w:cs="Arial"/>
        </w:rPr>
        <w:t>análise de mercado nos dois meses seguintes para preparar as campanhas de marketing digital até o sexto mês</w:t>
      </w:r>
      <w:r>
        <w:rPr>
          <w:rFonts w:ascii="Arial" w:hAnsi="Arial" w:cs="Arial"/>
        </w:rPr>
        <w:t>.</w:t>
      </w:r>
    </w:p>
    <w:sectPr w:rsidR="004E4769" w:rsidRPr="00EA5F08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DAE4" w14:textId="77777777" w:rsidR="00461A1E" w:rsidRDefault="00461A1E">
      <w:r>
        <w:separator/>
      </w:r>
    </w:p>
  </w:endnote>
  <w:endnote w:type="continuationSeparator" w:id="0">
    <w:p w14:paraId="11897FD6" w14:textId="77777777" w:rsidR="00461A1E" w:rsidRDefault="004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B3CF9" w14:textId="77777777" w:rsidR="00CB5CC8" w:rsidRDefault="00CB5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AF050F" w14:textId="77777777" w:rsidR="00CB5CC8" w:rsidRDefault="00CB5C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5338" w14:textId="312EC8DD" w:rsidR="00CB5CC8" w:rsidRPr="00B26413" w:rsidRDefault="00CB5CC8" w:rsidP="002A0001">
    <w:pPr>
      <w:pStyle w:val="Footer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du="http://schemas.microsoft.com/office/word/2023/wordml/word16du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0B207" w14:textId="022D05A6" w:rsidR="00147785" w:rsidRDefault="00147785">
    <w:pPr>
      <w:pStyle w:val="Footer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D390" w14:textId="77777777" w:rsidR="00461A1E" w:rsidRDefault="00461A1E">
      <w:r>
        <w:separator/>
      </w:r>
    </w:p>
  </w:footnote>
  <w:footnote w:type="continuationSeparator" w:id="0">
    <w:p w14:paraId="4CA1A0D3" w14:textId="77777777" w:rsidR="00461A1E" w:rsidRDefault="004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D974" w14:textId="407FDC20" w:rsidR="00CB5CC8" w:rsidRPr="007C3896" w:rsidRDefault="001A0D47">
    <w:pPr>
      <w:pStyle w:val="Header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du="http://schemas.microsoft.com/office/word/2023/wordml/word16du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proofErr w:type="spellStart"/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</w:t>
    </w:r>
    <w:proofErr w:type="spellEnd"/>
    <w:r w:rsidR="00207E16">
      <w:rPr>
        <w:rFonts w:ascii="Arial" w:hAnsi="Arial" w:cs="Arial"/>
        <w:b/>
        <w:color w:val="7F7F7F" w:themeColor="text1" w:themeTint="80"/>
        <w:sz w:val="28"/>
        <w:szCs w:val="28"/>
      </w:rPr>
      <w:t xml:space="preserve"> </w:t>
    </w:r>
    <w:proofErr w:type="spellStart"/>
    <w:r w:rsidR="00207E16">
      <w:rPr>
        <w:rFonts w:ascii="Arial" w:hAnsi="Arial" w:cs="Arial"/>
        <w:b/>
        <w:color w:val="7F7F7F" w:themeColor="text1" w:themeTint="80"/>
        <w:sz w:val="28"/>
        <w:szCs w:val="28"/>
      </w:rPr>
      <w:t>Thinking</w:t>
    </w:r>
    <w:proofErr w:type="spellEnd"/>
    <w:r w:rsidR="00207E16">
      <w:rPr>
        <w:rFonts w:ascii="Arial" w:hAnsi="Arial" w:cs="Arial"/>
        <w:b/>
        <w:color w:val="7F7F7F" w:themeColor="text1" w:themeTint="80"/>
        <w:sz w:val="28"/>
        <w:szCs w:val="28"/>
      </w:rPr>
      <w:t xml:space="preserve">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229E" w14:textId="77777777" w:rsidR="00147785" w:rsidRPr="007C3896" w:rsidRDefault="00147785" w:rsidP="00147785">
    <w:pPr>
      <w:pStyle w:val="Header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proofErr w:type="spellStart"/>
    <w:r>
      <w:rPr>
        <w:rFonts w:ascii="Arial" w:hAnsi="Arial" w:cs="Arial"/>
        <w:b/>
        <w:color w:val="7F7F7F" w:themeColor="text1" w:themeTint="80"/>
        <w:sz w:val="28"/>
        <w:szCs w:val="28"/>
      </w:rPr>
      <w:t>Strategic</w:t>
    </w:r>
    <w:proofErr w:type="spellEnd"/>
    <w:r>
      <w:rPr>
        <w:rFonts w:ascii="Arial" w:hAnsi="Arial" w:cs="Arial"/>
        <w:b/>
        <w:color w:val="7F7F7F" w:themeColor="text1" w:themeTint="80"/>
        <w:sz w:val="28"/>
        <w:szCs w:val="28"/>
      </w:rPr>
      <w:t xml:space="preserve"> </w:t>
    </w:r>
    <w:proofErr w:type="spellStart"/>
    <w:r>
      <w:rPr>
        <w:rFonts w:ascii="Arial" w:hAnsi="Arial" w:cs="Arial"/>
        <w:b/>
        <w:color w:val="7F7F7F" w:themeColor="text1" w:themeTint="80"/>
        <w:sz w:val="28"/>
        <w:szCs w:val="28"/>
      </w:rPr>
      <w:t>Thinking</w:t>
    </w:r>
    <w:proofErr w:type="spellEnd"/>
    <w:r>
      <w:rPr>
        <w:rFonts w:ascii="Arial" w:hAnsi="Arial" w:cs="Arial"/>
        <w:b/>
        <w:color w:val="7F7F7F" w:themeColor="text1" w:themeTint="80"/>
        <w:sz w:val="28"/>
        <w:szCs w:val="28"/>
      </w:rPr>
      <w:t xml:space="preserve">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F3F0F"/>
    <w:multiLevelType w:val="hybridMultilevel"/>
    <w:tmpl w:val="E2F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68933171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 w16cid:durableId="602419844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 w16cid:durableId="1842232897">
    <w:abstractNumId w:val="1"/>
  </w:num>
  <w:num w:numId="4" w16cid:durableId="1807241567">
    <w:abstractNumId w:val="4"/>
  </w:num>
  <w:num w:numId="5" w16cid:durableId="272398344">
    <w:abstractNumId w:val="2"/>
  </w:num>
  <w:num w:numId="6" w16cid:durableId="1686858451">
    <w:abstractNumId w:val="3"/>
  </w:num>
  <w:num w:numId="7" w16cid:durableId="1758744120">
    <w:abstractNumId w:val="6"/>
  </w:num>
  <w:num w:numId="8" w16cid:durableId="89208324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96E6D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4BEF"/>
    <w:rsid w:val="000B55B6"/>
    <w:rsid w:val="000B63E4"/>
    <w:rsid w:val="000B65EF"/>
    <w:rsid w:val="000B7A06"/>
    <w:rsid w:val="000C04D0"/>
    <w:rsid w:val="000C3B76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52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FA9"/>
    <w:rsid w:val="00173FD7"/>
    <w:rsid w:val="00173FEE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2933"/>
    <w:rsid w:val="001D297C"/>
    <w:rsid w:val="001D329E"/>
    <w:rsid w:val="001D36BA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542B"/>
    <w:rsid w:val="00327615"/>
    <w:rsid w:val="00327D1E"/>
    <w:rsid w:val="00331577"/>
    <w:rsid w:val="00331ABB"/>
    <w:rsid w:val="00333A1D"/>
    <w:rsid w:val="00333FC2"/>
    <w:rsid w:val="00335A42"/>
    <w:rsid w:val="00340FE0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05E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210"/>
    <w:rsid w:val="004615BD"/>
    <w:rsid w:val="00461A1E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152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769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4E0A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7E2"/>
    <w:rsid w:val="005617F6"/>
    <w:rsid w:val="005618CF"/>
    <w:rsid w:val="00561B7C"/>
    <w:rsid w:val="005623BD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2DA0"/>
    <w:rsid w:val="005C4247"/>
    <w:rsid w:val="005C4BC1"/>
    <w:rsid w:val="005C5459"/>
    <w:rsid w:val="005C6138"/>
    <w:rsid w:val="005D080A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CD0"/>
    <w:rsid w:val="00601789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464C"/>
    <w:rsid w:val="006651F8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6FDF"/>
    <w:rsid w:val="007000F0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631"/>
    <w:rsid w:val="00745930"/>
    <w:rsid w:val="00745966"/>
    <w:rsid w:val="00747CEB"/>
    <w:rsid w:val="00751F71"/>
    <w:rsid w:val="0075451D"/>
    <w:rsid w:val="00756B0C"/>
    <w:rsid w:val="007572C1"/>
    <w:rsid w:val="007573B5"/>
    <w:rsid w:val="007575F2"/>
    <w:rsid w:val="00760097"/>
    <w:rsid w:val="007605E0"/>
    <w:rsid w:val="00760FC4"/>
    <w:rsid w:val="00762B47"/>
    <w:rsid w:val="00763825"/>
    <w:rsid w:val="007649E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840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56C"/>
    <w:rsid w:val="0081771B"/>
    <w:rsid w:val="008177D2"/>
    <w:rsid w:val="008200F7"/>
    <w:rsid w:val="008225CA"/>
    <w:rsid w:val="008230DD"/>
    <w:rsid w:val="008243AF"/>
    <w:rsid w:val="0082475E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5472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B1E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88A"/>
    <w:rsid w:val="008D3911"/>
    <w:rsid w:val="008D3B87"/>
    <w:rsid w:val="008D554E"/>
    <w:rsid w:val="008D5F73"/>
    <w:rsid w:val="008D77EA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BAE"/>
    <w:rsid w:val="00951F99"/>
    <w:rsid w:val="0095471E"/>
    <w:rsid w:val="009554EC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7778"/>
    <w:rsid w:val="009A7DB4"/>
    <w:rsid w:val="009B13C1"/>
    <w:rsid w:val="009B1D20"/>
    <w:rsid w:val="009B1F59"/>
    <w:rsid w:val="009B256F"/>
    <w:rsid w:val="009B36B7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3A0C"/>
    <w:rsid w:val="009D4A5F"/>
    <w:rsid w:val="009D4FEB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DC8"/>
    <w:rsid w:val="009F2842"/>
    <w:rsid w:val="009F36F2"/>
    <w:rsid w:val="009F3B31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3C47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3188"/>
    <w:rsid w:val="00C13D3C"/>
    <w:rsid w:val="00C14249"/>
    <w:rsid w:val="00C15BB1"/>
    <w:rsid w:val="00C21C88"/>
    <w:rsid w:val="00C24480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67C7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3EBA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794"/>
    <w:rsid w:val="00D6791F"/>
    <w:rsid w:val="00D67E65"/>
    <w:rsid w:val="00D7071C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EDD"/>
    <w:rsid w:val="00D850DF"/>
    <w:rsid w:val="00D85D25"/>
    <w:rsid w:val="00D863AE"/>
    <w:rsid w:val="00D87CBB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6266"/>
    <w:rsid w:val="00DB7621"/>
    <w:rsid w:val="00DB7B6A"/>
    <w:rsid w:val="00DC026F"/>
    <w:rsid w:val="00DC1138"/>
    <w:rsid w:val="00DC1806"/>
    <w:rsid w:val="00DC224D"/>
    <w:rsid w:val="00DC2927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057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312A"/>
    <w:rsid w:val="00F63DC9"/>
    <w:rsid w:val="00F644F0"/>
    <w:rsid w:val="00F64B8A"/>
    <w:rsid w:val="00F65613"/>
    <w:rsid w:val="00F65AF8"/>
    <w:rsid w:val="00F65DCE"/>
    <w:rsid w:val="00F70A03"/>
    <w:rsid w:val="00F72DD9"/>
    <w:rsid w:val="00F73AE2"/>
    <w:rsid w:val="00F75224"/>
    <w:rsid w:val="00F75AE3"/>
    <w:rsid w:val="00F761FF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Heading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Heading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rPr>
      <w:b/>
      <w:sz w:val="58"/>
    </w:rPr>
  </w:style>
  <w:style w:type="paragraph" w:styleId="BodyTextIndent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BodyTextIndent2">
    <w:name w:val="Body Text Indent 2"/>
    <w:basedOn w:val="Normal"/>
    <w:link w:val="BodyTextIndent2Char"/>
    <w:pPr>
      <w:ind w:left="567"/>
      <w:jc w:val="both"/>
    </w:pPr>
  </w:style>
  <w:style w:type="paragraph" w:styleId="BodyTextIndent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BodyText2">
    <w:name w:val="Body Text 2"/>
    <w:basedOn w:val="Normal"/>
    <w:pPr>
      <w:jc w:val="both"/>
    </w:pPr>
    <w:rPr>
      <w:b/>
      <w:i/>
      <w:sz w:val="36"/>
    </w:rPr>
  </w:style>
  <w:style w:type="paragraph" w:styleId="BodyText3">
    <w:name w:val="Body Text 3"/>
    <w:basedOn w:val="Normal"/>
    <w:pPr>
      <w:jc w:val="both"/>
    </w:pPr>
  </w:style>
  <w:style w:type="paragraph" w:styleId="BlockText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DefaultParagraphFont"/>
    <w:rsid w:val="006F4EB4"/>
  </w:style>
  <w:style w:type="paragraph" w:styleId="ListParagraph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82850"/>
    <w:rPr>
      <w:i/>
      <w:iCs/>
    </w:rPr>
  </w:style>
  <w:style w:type="character" w:styleId="Hyperlink">
    <w:name w:val="Hyperlink"/>
    <w:basedOn w:val="DefaultParagraphFont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DefaultParagraphFont"/>
    <w:rsid w:val="00BA4BCB"/>
  </w:style>
  <w:style w:type="character" w:customStyle="1" w:styleId="hidden-xs">
    <w:name w:val="hidden-xs"/>
    <w:basedOn w:val="DefaultParagraphFont"/>
    <w:rsid w:val="006824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019E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9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9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DefaultParagraphFont"/>
    <w:rsid w:val="00DD64B9"/>
  </w:style>
  <w:style w:type="character" w:customStyle="1" w:styleId="text-sep">
    <w:name w:val="text-sep"/>
    <w:basedOn w:val="DefaultParagraphFont"/>
    <w:rsid w:val="00DD64B9"/>
  </w:style>
  <w:style w:type="character" w:customStyle="1" w:styleId="blog-author">
    <w:name w:val="blog-author"/>
    <w:basedOn w:val="DefaultParagraphFont"/>
    <w:rsid w:val="00DD64B9"/>
  </w:style>
  <w:style w:type="character" w:styleId="FollowedHyperlink">
    <w:name w:val="FollowedHyperlink"/>
    <w:basedOn w:val="DefaultParagraphFont"/>
    <w:uiPriority w:val="99"/>
    <w:semiHidden/>
    <w:unhideWhenUsed/>
    <w:rsid w:val="00285667"/>
    <w:rPr>
      <w:color w:val="954F72" w:themeColor="followedHyperlink"/>
      <w:u w:val="single"/>
    </w:rPr>
  </w:style>
  <w:style w:type="character" w:customStyle="1" w:styleId="BodyTextIndent2Char">
    <w:name w:val="Body Text Indent 2 Char"/>
    <w:basedOn w:val="DefaultParagraphFont"/>
    <w:link w:val="BodyTextIndent2"/>
    <w:rsid w:val="0066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53A72F-12A1-0C48-8B9C-972023DBA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C:\ModNeg\Logo-p&amp;b.doc</Template>
  <TotalTime>99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Planejamento Estratégico</vt:lpstr>
    </vt:vector>
  </TitlesOfParts>
  <Company>Particular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Esferas Software Desenvolvimento e Cons. Ltda. </cp:lastModifiedBy>
  <cp:revision>19</cp:revision>
  <cp:lastPrinted>2004-07-05T11:22:00Z</cp:lastPrinted>
  <dcterms:created xsi:type="dcterms:W3CDTF">2018-10-05T23:17:00Z</dcterms:created>
  <dcterms:modified xsi:type="dcterms:W3CDTF">2023-05-23T03:15:00Z</dcterms:modified>
</cp:coreProperties>
</file>